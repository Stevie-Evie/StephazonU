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01BA55" w14:textId="77777777" w:rsidR="001803F0" w:rsidRPr="00A15244" w:rsidRDefault="001803F0" w:rsidP="001803F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F564EC8" w14:textId="77777777" w:rsidR="001803F0" w:rsidRPr="00A15244" w:rsidRDefault="001803F0" w:rsidP="001803F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192AD2" w14:textId="77777777" w:rsidR="001803F0" w:rsidRPr="00A15244" w:rsidRDefault="001803F0" w:rsidP="001803F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98C7DCD" w14:textId="77777777" w:rsidR="001803F0" w:rsidRPr="00A15244" w:rsidRDefault="001803F0" w:rsidP="001803F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333CBAE" w14:textId="77777777" w:rsidR="00D03AA1" w:rsidRPr="00D03AA1" w:rsidRDefault="00D03AA1" w:rsidP="00D03AA1">
      <w:pPr>
        <w:numPr>
          <w:ilvl w:val="0"/>
          <w:numId w:val="10"/>
        </w:num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03AA1">
        <w:rPr>
          <w:rFonts w:ascii="Times New Roman" w:eastAsia="Times New Roman" w:hAnsi="Times New Roman" w:cs="Times New Roman"/>
          <w:b/>
          <w:sz w:val="24"/>
          <w:szCs w:val="24"/>
        </w:rPr>
        <w:t>MySQL Database and Class Registration</w:t>
      </w:r>
    </w:p>
    <w:p w14:paraId="7A38F45D" w14:textId="77777777" w:rsidR="001803F0" w:rsidRPr="00A15244" w:rsidRDefault="001803F0" w:rsidP="001803F0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038BD1" w14:textId="449C0364" w:rsidR="001803F0" w:rsidRPr="00A15244" w:rsidRDefault="001803F0" w:rsidP="001803F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A15244">
        <w:rPr>
          <w:rFonts w:ascii="Times New Roman" w:eastAsia="Times New Roman" w:hAnsi="Times New Roman" w:cs="Times New Roman"/>
          <w:sz w:val="24"/>
          <w:szCs w:val="24"/>
        </w:rPr>
        <w:instrText xml:space="preserve"> AutoTextList \s NoStyle \t "Please type in your first and last name" </w:instrText>
      </w:r>
      <w:r w:rsidRPr="00A1524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D92757">
        <w:rPr>
          <w:rFonts w:ascii="Times New Roman" w:eastAsia="Times New Roman" w:hAnsi="Times New Roman" w:cs="Times New Roman"/>
          <w:sz w:val="24"/>
          <w:szCs w:val="24"/>
        </w:rPr>
        <w:t>Stephanie Loper</w:t>
      </w:r>
      <w:r w:rsidRPr="00A1524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117D0AF" w14:textId="77777777" w:rsidR="001803F0" w:rsidRPr="00A15244" w:rsidRDefault="001803F0" w:rsidP="001803F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sz w:val="24"/>
          <w:szCs w:val="24"/>
        </w:rPr>
        <w:t>The University of Arizona Global Campus</w:t>
      </w:r>
    </w:p>
    <w:p w14:paraId="7003FA3E" w14:textId="77777777" w:rsidR="00D92757" w:rsidRDefault="00D92757" w:rsidP="001803F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92757">
        <w:rPr>
          <w:rFonts w:ascii="Times New Roman" w:eastAsia="Times New Roman" w:hAnsi="Times New Roman" w:cs="Times New Roman"/>
          <w:sz w:val="24"/>
          <w:szCs w:val="24"/>
        </w:rPr>
        <w:t>CST 499 Capstone for Computer Software Technology</w:t>
      </w:r>
      <w:r w:rsidRPr="00D92757">
        <w:rPr>
          <w:rFonts w:ascii="Times New Roman" w:eastAsia="Times New Roman" w:hAnsi="Times New Roman" w:cs="Times New Roman"/>
          <w:sz w:val="24"/>
          <w:szCs w:val="24"/>
        </w:rPr>
        <w:br/>
        <w:t xml:space="preserve">Instructor: Joseph </w:t>
      </w:r>
      <w:proofErr w:type="spellStart"/>
      <w:r w:rsidRPr="00D92757">
        <w:rPr>
          <w:rFonts w:ascii="Times New Roman" w:eastAsia="Times New Roman" w:hAnsi="Times New Roman" w:cs="Times New Roman"/>
          <w:sz w:val="24"/>
          <w:szCs w:val="24"/>
        </w:rPr>
        <w:t>Rangitsch</w:t>
      </w:r>
      <w:proofErr w:type="spellEnd"/>
      <w:r w:rsidRPr="00D927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BB5AD6C" w14:textId="23F3D850" w:rsidR="001803F0" w:rsidRPr="00A15244" w:rsidRDefault="00D92757" w:rsidP="001803F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10.</w:t>
      </w:r>
      <w:r w:rsidR="00D03AA1">
        <w:rPr>
          <w:rFonts w:ascii="Times New Roman" w:eastAsia="Times New Roman" w:hAnsi="Times New Roman" w:cs="Times New Roman"/>
          <w:sz w:val="24"/>
          <w:szCs w:val="24"/>
        </w:rPr>
        <w:t>14</w:t>
      </w:r>
      <w:r>
        <w:rPr>
          <w:rFonts w:ascii="Times New Roman" w:eastAsia="Times New Roman" w:hAnsi="Times New Roman" w:cs="Times New Roman"/>
          <w:sz w:val="24"/>
          <w:szCs w:val="24"/>
        </w:rPr>
        <w:t>.2024</w:t>
      </w:r>
    </w:p>
    <w:p w14:paraId="07302208" w14:textId="5C962FD2" w:rsidR="006A58B4" w:rsidRPr="00A15244" w:rsidRDefault="006A58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3D71774" w14:textId="77777777" w:rsidR="006A58B4" w:rsidRPr="006A58B4" w:rsidRDefault="006A58B4" w:rsidP="006A58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1. Screenshots of the Database and Tables</w:t>
      </w:r>
    </w:p>
    <w:p w14:paraId="64DB5144" w14:textId="745C04FE" w:rsidR="006A58B4" w:rsidRPr="006A58B4" w:rsidRDefault="006A58B4" w:rsidP="006A58B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Database </w:t>
      </w:r>
      <w:r w:rsidR="000C15CF" w:rsidRPr="00A15244">
        <w:rPr>
          <w:rFonts w:ascii="Times New Roman" w:eastAsia="Times New Roman" w:hAnsi="Times New Roman" w:cs="Times New Roman"/>
          <w:b/>
          <w:bCs/>
          <w:sz w:val="24"/>
          <w:szCs w:val="24"/>
        </w:rPr>
        <w:t>Tables</w:t>
      </w:r>
    </w:p>
    <w:p w14:paraId="4CC996DD" w14:textId="77777777" w:rsidR="006A58B4" w:rsidRPr="00A15244" w:rsidRDefault="006A58B4" w:rsidP="006A58B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tblUsers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structure</w:t>
      </w:r>
    </w:p>
    <w:p w14:paraId="55F1C881" w14:textId="3C6300AC" w:rsidR="000C15CF" w:rsidRPr="006A58B4" w:rsidRDefault="000C15CF" w:rsidP="006A58B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D1D96A8" wp14:editId="4AC7947A">
            <wp:extent cx="4263887" cy="4492570"/>
            <wp:effectExtent l="0" t="0" r="3810" b="3810"/>
            <wp:docPr id="642244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4486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0658" cy="459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6B1B" w14:textId="77777777" w:rsidR="006A58B4" w:rsidRPr="00A15244" w:rsidRDefault="006A58B4" w:rsidP="006A58B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tblCourses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structure</w:t>
      </w:r>
    </w:p>
    <w:p w14:paraId="63D88537" w14:textId="5F4AFA40" w:rsidR="000C15CF" w:rsidRPr="006A58B4" w:rsidRDefault="000C15CF" w:rsidP="000C15C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6F4EB4" wp14:editId="24F4C140">
            <wp:extent cx="3985591" cy="3172718"/>
            <wp:effectExtent l="0" t="0" r="2540" b="2540"/>
            <wp:docPr id="108745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562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0566" cy="323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EE4F" w14:textId="77777777" w:rsidR="006A58B4" w:rsidRPr="00A15244" w:rsidRDefault="006A58B4" w:rsidP="006A58B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tblEnrollments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structure</w:t>
      </w:r>
    </w:p>
    <w:p w14:paraId="7AFCBC7C" w14:textId="45B491E4" w:rsidR="000C15CF" w:rsidRPr="006A58B4" w:rsidRDefault="000C15CF" w:rsidP="006A58B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B4DA23C" wp14:editId="341D67B2">
            <wp:extent cx="4129215" cy="4840357"/>
            <wp:effectExtent l="0" t="0" r="0" b="0"/>
            <wp:docPr id="2067038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383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4019" cy="486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B5A9" w14:textId="77777777" w:rsidR="006A58B4" w:rsidRPr="006A58B4" w:rsidRDefault="006A58B4" w:rsidP="006A58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2. Screenshots of Key Operations</w:t>
      </w:r>
    </w:p>
    <w:p w14:paraId="7116F1E7" w14:textId="77777777" w:rsidR="006A58B4" w:rsidRPr="00A15244" w:rsidRDefault="006A58B4" w:rsidP="006A58B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Before Course Registration (empty </w:t>
      </w: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tblEnrollments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7B302AD6" w14:textId="7A1A1DAB" w:rsidR="000C15CF" w:rsidRPr="006A58B4" w:rsidRDefault="000C15CF" w:rsidP="006A58B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F12BA5" wp14:editId="53403861">
            <wp:extent cx="4303643" cy="3425903"/>
            <wp:effectExtent l="0" t="0" r="1905" b="3175"/>
            <wp:docPr id="775578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787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5003" cy="34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DE0D" w14:textId="77777777" w:rsidR="00F96EB5" w:rsidRPr="00A15244" w:rsidRDefault="006A58B4" w:rsidP="00AB51E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After Course Registration (populated </w:t>
      </w: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tblEnrollments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7616A141" w14:textId="325273DC" w:rsidR="00F96EB5" w:rsidRPr="00A15244" w:rsidRDefault="00F96EB5" w:rsidP="00AB51E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3380A3" wp14:editId="5B6AB837">
            <wp:extent cx="4144617" cy="3985208"/>
            <wp:effectExtent l="0" t="0" r="0" b="3175"/>
            <wp:docPr id="891022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2261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639" cy="40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FC94" w14:textId="77777777" w:rsidR="006A58B4" w:rsidRPr="00A15244" w:rsidRDefault="006A58B4" w:rsidP="006A58B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After Course Deletion (updated </w:t>
      </w: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tblEnrollments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14A3B27E" w14:textId="0F5CEAF5" w:rsidR="00F96EB5" w:rsidRPr="006A58B4" w:rsidRDefault="00F96EB5" w:rsidP="006A58B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AE75EB" wp14:editId="6C60B674">
            <wp:extent cx="4890052" cy="3134648"/>
            <wp:effectExtent l="0" t="0" r="0" b="2540"/>
            <wp:docPr id="1631189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8908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0179" cy="31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94A7" w14:textId="77777777" w:rsidR="006A58B4" w:rsidRPr="006A58B4" w:rsidRDefault="006A58B4" w:rsidP="006A58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3. Screenshots of the Pages Created</w:t>
      </w:r>
    </w:p>
    <w:p w14:paraId="43F5976E" w14:textId="77777777" w:rsidR="00F96EB5" w:rsidRPr="00A15244" w:rsidRDefault="006A58B4" w:rsidP="00BE24B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Dashboard Page with Registered Courses</w:t>
      </w:r>
    </w:p>
    <w:p w14:paraId="22D47043" w14:textId="37304B7B" w:rsidR="00F96EB5" w:rsidRPr="00A15244" w:rsidRDefault="00F96EB5" w:rsidP="00BE24B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CC71DE" wp14:editId="46FE9438">
            <wp:extent cx="3717235" cy="4163621"/>
            <wp:effectExtent l="0" t="0" r="4445" b="2540"/>
            <wp:docPr id="96665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612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8418" cy="419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AB0C" w14:textId="24F772A3" w:rsidR="006A58B4" w:rsidRPr="00A15244" w:rsidRDefault="006A58B4" w:rsidP="00BE24B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Register Courses Page</w:t>
      </w:r>
    </w:p>
    <w:p w14:paraId="3D841E2B" w14:textId="59D12FF2" w:rsidR="00F96EB5" w:rsidRPr="006A58B4" w:rsidRDefault="00F96EB5" w:rsidP="00BE24B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292F7B" wp14:editId="225DF03F">
            <wp:extent cx="3667539" cy="4009608"/>
            <wp:effectExtent l="0" t="0" r="3175" b="3810"/>
            <wp:docPr id="1354144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4400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513" cy="406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1368" w14:textId="77777777" w:rsidR="00F96EB5" w:rsidRPr="00A15244" w:rsidRDefault="006A58B4" w:rsidP="009608F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Successful Course Registration (Dashboard update)</w:t>
      </w:r>
    </w:p>
    <w:p w14:paraId="01B7E141" w14:textId="42FB84FB" w:rsidR="00F96EB5" w:rsidRPr="00A15244" w:rsidRDefault="00F96EB5" w:rsidP="009608F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29603C" wp14:editId="49525596">
            <wp:extent cx="3269974" cy="3807283"/>
            <wp:effectExtent l="0" t="0" r="0" b="3175"/>
            <wp:docPr id="2132200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009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3" cy="384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D448" w14:textId="52DDFC4E" w:rsidR="006A58B4" w:rsidRPr="00A15244" w:rsidRDefault="006A58B4" w:rsidP="009608F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Before and After Course Deletion on Dashboard</w:t>
      </w:r>
    </w:p>
    <w:p w14:paraId="780BFCFA" w14:textId="66105BA7" w:rsidR="00F96EB5" w:rsidRPr="006A58B4" w:rsidRDefault="00F96EB5" w:rsidP="009608F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98F68E" wp14:editId="590F4E49">
            <wp:extent cx="4015409" cy="3959211"/>
            <wp:effectExtent l="0" t="0" r="0" b="3810"/>
            <wp:docPr id="865276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7616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7017" cy="400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8214" w14:textId="77777777" w:rsidR="006A58B4" w:rsidRPr="00A15244" w:rsidRDefault="006A58B4" w:rsidP="006A58B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Login Page</w:t>
      </w:r>
    </w:p>
    <w:p w14:paraId="7D0BB5AF" w14:textId="7858E738" w:rsidR="00F96EB5" w:rsidRPr="006A58B4" w:rsidRDefault="00F96EB5" w:rsidP="006A58B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AB37CC" wp14:editId="7D85B957">
            <wp:extent cx="3687417" cy="3055513"/>
            <wp:effectExtent l="0" t="0" r="0" b="5715"/>
            <wp:docPr id="1770370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707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2901" cy="30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34BF" w14:textId="77777777" w:rsidR="006A58B4" w:rsidRPr="00A15244" w:rsidRDefault="006A58B4" w:rsidP="006A58B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Registration Page</w:t>
      </w:r>
    </w:p>
    <w:p w14:paraId="1D9ED2FD" w14:textId="431BFF41" w:rsidR="00F96EB5" w:rsidRPr="00A15244" w:rsidRDefault="00F96EB5" w:rsidP="006A58B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1C270C" wp14:editId="5A9D757E">
            <wp:extent cx="3766930" cy="4008400"/>
            <wp:effectExtent l="0" t="0" r="5080" b="5080"/>
            <wp:docPr id="7561014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01470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3359" cy="402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59B5" w14:textId="6E072AEF" w:rsidR="00934CDE" w:rsidRPr="006A58B4" w:rsidRDefault="00934CDE" w:rsidP="006A58B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4071726" wp14:editId="15A2BF54">
            <wp:extent cx="4798846" cy="3965713"/>
            <wp:effectExtent l="0" t="0" r="1905" b="0"/>
            <wp:docPr id="897893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9313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3444" cy="39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6A6A" w14:textId="77777777" w:rsidR="006A58B4" w:rsidRPr="006A58B4" w:rsidRDefault="006A58B4" w:rsidP="006A58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4. Screenshots of the PHP Code</w:t>
      </w:r>
    </w:p>
    <w:p w14:paraId="1E86350F" w14:textId="77777777" w:rsidR="006A58B4" w:rsidRPr="00A15244" w:rsidRDefault="006A58B4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Connection (</w:t>
      </w: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db_connection.php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164CC610" w14:textId="3DA77A05" w:rsidR="00934CDE" w:rsidRPr="006A58B4" w:rsidRDefault="00934CDE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D00DE77" wp14:editId="30667078">
            <wp:extent cx="5943600" cy="2846070"/>
            <wp:effectExtent l="0" t="0" r="0" b="0"/>
            <wp:docPr id="12525952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95256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3E0B" w14:textId="27AC99FE" w:rsidR="006A58B4" w:rsidRPr="00A15244" w:rsidRDefault="006A58B4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Login Process (</w:t>
      </w: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login_process.php</w:t>
      </w:r>
      <w:proofErr w:type="spellEnd"/>
      <w:r w:rsidR="00934CDE" w:rsidRPr="00A1524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r w:rsidR="00934CDE" w:rsidRPr="00A15244">
        <w:rPr>
          <w:rFonts w:ascii="Times New Roman" w:eastAsia="Times New Roman" w:hAnsi="Times New Roman" w:cs="Times New Roman"/>
          <w:b/>
          <w:bCs/>
          <w:sz w:val="24"/>
          <w:szCs w:val="24"/>
        </w:rPr>
        <w:t>login.php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37FEBCAA" w14:textId="6032C250" w:rsidR="00934CDE" w:rsidRPr="00A15244" w:rsidRDefault="00934CDE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6556835" wp14:editId="3F8C0951">
            <wp:extent cx="4701209" cy="3966394"/>
            <wp:effectExtent l="0" t="0" r="0" b="0"/>
            <wp:docPr id="1977704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0495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0980" cy="39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B6E4" w14:textId="7841A443" w:rsidR="00934CDE" w:rsidRPr="00A15244" w:rsidRDefault="00934CDE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47A19E" wp14:editId="3F5A687B">
            <wp:extent cx="4144617" cy="4698119"/>
            <wp:effectExtent l="0" t="0" r="0" b="1270"/>
            <wp:docPr id="3616490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4903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6777" cy="47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6CB7" w14:textId="29430AF2" w:rsidR="00934CDE" w:rsidRPr="006A58B4" w:rsidRDefault="00934CDE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079E1D" wp14:editId="0D2E093D">
            <wp:extent cx="3965575" cy="3750350"/>
            <wp:effectExtent l="0" t="0" r="0" b="0"/>
            <wp:docPr id="1217792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92532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9578" cy="378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EB50" w14:textId="77777777" w:rsidR="006A58B4" w:rsidRPr="00A15244" w:rsidRDefault="006A58B4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Register Courses Logic (</w:t>
      </w: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register_courses.php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process_register.php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0D46C2CD" w14:textId="6609ECB8" w:rsidR="00934CDE" w:rsidRPr="00A15244" w:rsidRDefault="00934CDE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CB2B03" wp14:editId="077E8804">
            <wp:extent cx="3737113" cy="4118410"/>
            <wp:effectExtent l="0" t="0" r="0" b="0"/>
            <wp:docPr id="5709853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85367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3242" cy="41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C39F" w14:textId="554C95B2" w:rsidR="00934CDE" w:rsidRPr="006A58B4" w:rsidRDefault="00934CDE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17B6A3" wp14:editId="6A7B47C0">
            <wp:extent cx="4019535" cy="4263887"/>
            <wp:effectExtent l="0" t="0" r="0" b="3810"/>
            <wp:docPr id="1180735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3596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697" cy="431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2232" w14:textId="77777777" w:rsidR="006A58B4" w:rsidRPr="00A15244" w:rsidRDefault="006A58B4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Dashboard Logic (</w:t>
      </w: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dashboard.php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2CA9F1C0" w14:textId="16D12AB0" w:rsidR="00934CDE" w:rsidRPr="00A15244" w:rsidRDefault="00934CDE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5F5051" wp14:editId="31E02A03">
            <wp:extent cx="4015409" cy="4547365"/>
            <wp:effectExtent l="0" t="0" r="0" b="0"/>
            <wp:docPr id="1384498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8358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5205" cy="45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40B0" w14:textId="18855ECB" w:rsidR="00934CDE" w:rsidRPr="00A15244" w:rsidRDefault="00934CDE" w:rsidP="00934CD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418A372" w14:textId="56A29B01" w:rsidR="00934CDE" w:rsidRPr="006A58B4" w:rsidRDefault="00934CDE" w:rsidP="00934CD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ED6883" wp14:editId="5C5475C1">
            <wp:extent cx="3886200" cy="4401039"/>
            <wp:effectExtent l="0" t="0" r="0" b="6350"/>
            <wp:docPr id="16705877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87739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9033" cy="44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59CA0A5" wp14:editId="6A2DFBBB">
            <wp:extent cx="5024992" cy="3677478"/>
            <wp:effectExtent l="0" t="0" r="4445" b="5715"/>
            <wp:docPr id="116343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350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7161" cy="37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B29B" w14:textId="77777777" w:rsidR="006A58B4" w:rsidRPr="00A15244" w:rsidRDefault="006A58B4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Delete Course Logic (</w:t>
      </w:r>
      <w:proofErr w:type="spellStart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process_delete_course.php</w:t>
      </w:r>
      <w:proofErr w:type="spellEnd"/>
      <w:r w:rsidRPr="006A58B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39A3B338" w14:textId="20628510" w:rsidR="00B778FE" w:rsidRPr="006A58B4" w:rsidRDefault="00B778FE" w:rsidP="006A58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977214" wp14:editId="3FD89989">
            <wp:extent cx="5943600" cy="5594985"/>
            <wp:effectExtent l="0" t="0" r="0" b="5715"/>
            <wp:docPr id="6469324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32453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7DDC" w14:textId="77777777" w:rsidR="006A58B4" w:rsidRPr="00A15244" w:rsidRDefault="006A58B4" w:rsidP="001803F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D7ACD9A" w14:textId="7B24DE04" w:rsidR="00B778FE" w:rsidRPr="00A15244" w:rsidRDefault="00B778FE" w:rsidP="00B778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1524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 Implementing Phase Summary </w:t>
      </w:r>
    </w:p>
    <w:p w14:paraId="24A664B7" w14:textId="33F56E4F" w:rsidR="00B778FE" w:rsidRPr="00B778FE" w:rsidRDefault="00B778FE" w:rsidP="00D10927">
      <w:pPr>
        <w:spacing w:before="100" w:beforeAutospacing="1" w:after="100" w:afterAutospacing="1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778FE">
        <w:rPr>
          <w:rFonts w:ascii="Times New Roman" w:eastAsia="Times New Roman" w:hAnsi="Times New Roman" w:cs="Times New Roman"/>
          <w:sz w:val="24"/>
          <w:szCs w:val="24"/>
        </w:rPr>
        <w:t>Implementing this project was both rewarding and insightful. As I now understand PHP, HTML, and SQL much better, I enjoyed experimenting and building out the solution. One key approach I adopted</w:t>
      </w:r>
      <w:r w:rsidRPr="00A15244">
        <w:rPr>
          <w:rFonts w:ascii="Times New Roman" w:eastAsia="Times New Roman" w:hAnsi="Times New Roman" w:cs="Times New Roman"/>
          <w:sz w:val="24"/>
          <w:szCs w:val="24"/>
        </w:rPr>
        <w:t xml:space="preserve"> this time around in contrast to my first web page implementation in </w:t>
      </w:r>
      <w:r w:rsidR="00A15244" w:rsidRPr="00A15244">
        <w:rPr>
          <w:rFonts w:ascii="Times New Roman" w:eastAsia="Times New Roman" w:hAnsi="Times New Roman" w:cs="Times New Roman"/>
          <w:sz w:val="24"/>
          <w:szCs w:val="24"/>
        </w:rPr>
        <w:t>my previous course,</w:t>
      </w:r>
      <w:r w:rsidRPr="00B778FE">
        <w:rPr>
          <w:rFonts w:ascii="Times New Roman" w:eastAsia="Times New Roman" w:hAnsi="Times New Roman" w:cs="Times New Roman"/>
          <w:sz w:val="24"/>
          <w:szCs w:val="24"/>
        </w:rPr>
        <w:t xml:space="preserve"> was separating PHP and HTML into different files for ease of editing and </w:t>
      </w:r>
      <w:r w:rsidRPr="00B778F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maintainability. This allowed me to organize my code </w:t>
      </w:r>
      <w:r w:rsidR="00A15244" w:rsidRPr="00A15244">
        <w:rPr>
          <w:rFonts w:ascii="Times New Roman" w:eastAsia="Times New Roman" w:hAnsi="Times New Roman" w:cs="Times New Roman"/>
          <w:sz w:val="24"/>
          <w:szCs w:val="24"/>
        </w:rPr>
        <w:t xml:space="preserve">just a bit </w:t>
      </w:r>
      <w:r w:rsidRPr="00B778FE">
        <w:rPr>
          <w:rFonts w:ascii="Times New Roman" w:eastAsia="Times New Roman" w:hAnsi="Times New Roman" w:cs="Times New Roman"/>
          <w:sz w:val="24"/>
          <w:szCs w:val="24"/>
        </w:rPr>
        <w:t>better, which is something I found particularly useful as the project grew in complexity.</w:t>
      </w:r>
    </w:p>
    <w:p w14:paraId="40A93452" w14:textId="4F3B2DA4" w:rsidR="00D10927" w:rsidRPr="00D10927" w:rsidRDefault="00D10927" w:rsidP="00D10927">
      <w:pPr>
        <w:spacing w:before="100" w:beforeAutospacing="1" w:after="100" w:afterAutospacing="1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D10927">
        <w:rPr>
          <w:rFonts w:ascii="Times New Roman" w:eastAsia="Times New Roman" w:hAnsi="Times New Roman" w:cs="Times New Roman"/>
          <w:sz w:val="24"/>
          <w:szCs w:val="24"/>
        </w:rPr>
        <w:t xml:space="preserve">Debugging was one of the more challenging aspects of this project, and I made sure to incorporate testing as I progressed. Using a black box testing approach, I focused on the behavior and output of the system rather than diving into the underlying code right away. </w:t>
      </w:r>
      <w:r>
        <w:rPr>
          <w:rFonts w:ascii="Times New Roman" w:eastAsia="Times New Roman" w:hAnsi="Times New Roman" w:cs="Times New Roman"/>
          <w:sz w:val="24"/>
          <w:szCs w:val="24"/>
        </w:rPr>
        <w:t>As “</w:t>
      </w:r>
      <w:r w:rsidRPr="00D10927">
        <w:rPr>
          <w:rFonts w:ascii="Times New Roman" w:eastAsia="Times New Roman" w:hAnsi="Times New Roman" w:cs="Times New Roman"/>
          <w:sz w:val="24"/>
          <w:szCs w:val="24"/>
        </w:rPr>
        <w:t>The first step of web app testing is performed through stress testing which ensures that the functions of a system are tested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r w:rsidRPr="00D1092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D10927">
        <w:rPr>
          <w:rFonts w:ascii="Times New Roman" w:eastAsia="Times New Roman" w:hAnsi="Times New Roman" w:cs="Times New Roman"/>
          <w:sz w:val="24"/>
          <w:szCs w:val="24"/>
        </w:rPr>
        <w:t>Vogels</w:t>
      </w:r>
      <w:proofErr w:type="spellEnd"/>
      <w:r w:rsidRPr="00D10927">
        <w:rPr>
          <w:rFonts w:ascii="Times New Roman" w:eastAsia="Times New Roman" w:hAnsi="Times New Roman" w:cs="Times New Roman"/>
          <w:sz w:val="24"/>
          <w:szCs w:val="24"/>
        </w:rPr>
        <w:t>, 2024)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D10927">
        <w:rPr>
          <w:rFonts w:ascii="Times New Roman" w:eastAsia="Times New Roman" w:hAnsi="Times New Roman" w:cs="Times New Roman"/>
          <w:sz w:val="24"/>
          <w:szCs w:val="24"/>
        </w:rPr>
        <w:t xml:space="preserve">For instance,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 tested the functionalities by </w:t>
      </w:r>
      <w:r w:rsidRPr="00D10927">
        <w:rPr>
          <w:rFonts w:ascii="Times New Roman" w:eastAsia="Times New Roman" w:hAnsi="Times New Roman" w:cs="Times New Roman"/>
          <w:sz w:val="24"/>
          <w:szCs w:val="24"/>
        </w:rPr>
        <w:t xml:space="preserve">logging in as different users and registering for courses, then checking the database to ensure the data was properly reflected. After enrolling,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D10927">
        <w:rPr>
          <w:rFonts w:ascii="Times New Roman" w:eastAsia="Times New Roman" w:hAnsi="Times New Roman" w:cs="Times New Roman"/>
          <w:sz w:val="24"/>
          <w:szCs w:val="24"/>
        </w:rPr>
        <w:t xml:space="preserve"> verified the dashboard showed the correct registered courses for each user. Similarly,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D10927">
        <w:rPr>
          <w:rFonts w:ascii="Times New Roman" w:eastAsia="Times New Roman" w:hAnsi="Times New Roman" w:cs="Times New Roman"/>
          <w:sz w:val="24"/>
          <w:szCs w:val="24"/>
        </w:rPr>
        <w:t xml:space="preserve"> tested adding more courses and confirmed they appeared on the dashboard. For the delete functionality,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D10927">
        <w:rPr>
          <w:rFonts w:ascii="Times New Roman" w:eastAsia="Times New Roman" w:hAnsi="Times New Roman" w:cs="Times New Roman"/>
          <w:sz w:val="24"/>
          <w:szCs w:val="24"/>
        </w:rPr>
        <w:t xml:space="preserve"> selected courses for removal and checked both the dashboard and the database to ensure the changes were accurately processed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D10927">
        <w:rPr>
          <w:rFonts w:ascii="Times New Roman" w:eastAsia="Times New Roman" w:hAnsi="Times New Roman" w:cs="Times New Roman"/>
          <w:sz w:val="24"/>
          <w:szCs w:val="24"/>
        </w:rPr>
        <w:t xml:space="preserve">I encountered issues with the delete button on the dashboard not correctly removing the selected course. Although I initially struggled with ensuring that the correct </w:t>
      </w:r>
      <w:proofErr w:type="spellStart"/>
      <w:r w:rsidRPr="00D10927">
        <w:rPr>
          <w:rFonts w:ascii="Times New Roman" w:eastAsia="Times New Roman" w:hAnsi="Times New Roman" w:cs="Times New Roman"/>
          <w:sz w:val="24"/>
          <w:szCs w:val="24"/>
        </w:rPr>
        <w:t>courseId</w:t>
      </w:r>
      <w:proofErr w:type="spellEnd"/>
      <w:r w:rsidRPr="00D10927">
        <w:rPr>
          <w:rFonts w:ascii="Times New Roman" w:eastAsia="Times New Roman" w:hAnsi="Times New Roman" w:cs="Times New Roman"/>
          <w:sz w:val="24"/>
          <w:szCs w:val="24"/>
        </w:rPr>
        <w:t xml:space="preserve"> was passed from the HTML form to the PHP script, repeated testing helped me identify the issue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49095B" w14:textId="77777777" w:rsidR="00D10927" w:rsidRPr="00D10927" w:rsidRDefault="00D10927" w:rsidP="00D10927">
      <w:pPr>
        <w:spacing w:before="100" w:beforeAutospacing="1" w:after="100" w:afterAutospacing="1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D10927">
        <w:rPr>
          <w:rFonts w:ascii="Times New Roman" w:eastAsia="Times New Roman" w:hAnsi="Times New Roman" w:cs="Times New Roman"/>
          <w:sz w:val="24"/>
          <w:szCs w:val="24"/>
        </w:rPr>
        <w:t>Through this process, I realized I had missed key points where I should have validated and handled data before passing it to the database. By focusing on how the system responded to inputs and outputs, I refined the delete functionality and improved data validation, ensuring reliable performance.</w:t>
      </w:r>
    </w:p>
    <w:p w14:paraId="2841AAE4" w14:textId="0B9BC008" w:rsidR="00B778FE" w:rsidRPr="00B778FE" w:rsidRDefault="00B778FE" w:rsidP="00A15244">
      <w:pPr>
        <w:spacing w:before="100" w:beforeAutospacing="1" w:after="100" w:afterAutospacing="1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778FE">
        <w:rPr>
          <w:rFonts w:ascii="Times New Roman" w:eastAsia="Times New Roman" w:hAnsi="Times New Roman" w:cs="Times New Roman"/>
          <w:sz w:val="24"/>
          <w:szCs w:val="24"/>
        </w:rPr>
        <w:t>Eventually, with trial and error</w:t>
      </w:r>
      <w:r w:rsidR="00D10927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778FE">
        <w:rPr>
          <w:rFonts w:ascii="Times New Roman" w:eastAsia="Times New Roman" w:hAnsi="Times New Roman" w:cs="Times New Roman"/>
          <w:sz w:val="24"/>
          <w:szCs w:val="24"/>
        </w:rPr>
        <w:t xml:space="preserve"> I figured out the nuances of handling user input securely, making sure the courses could be registered, listed, added, and deleted correctly. This process </w:t>
      </w:r>
      <w:r w:rsidRPr="00B778FE">
        <w:rPr>
          <w:rFonts w:ascii="Times New Roman" w:eastAsia="Times New Roman" w:hAnsi="Times New Roman" w:cs="Times New Roman"/>
          <w:sz w:val="24"/>
          <w:szCs w:val="24"/>
        </w:rPr>
        <w:lastRenderedPageBreak/>
        <w:t>was definitely an eye-opener and further solidified my understanding of integrating PHP, HTML, and SQL in a well-structured way.</w:t>
      </w:r>
    </w:p>
    <w:p w14:paraId="7A45C730" w14:textId="77777777" w:rsidR="00B778FE" w:rsidRPr="00B778FE" w:rsidRDefault="00B778FE" w:rsidP="00A15244">
      <w:pPr>
        <w:spacing w:before="100" w:beforeAutospacing="1" w:after="100" w:afterAutospacing="1" w:line="48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778FE">
        <w:rPr>
          <w:rFonts w:ascii="Times New Roman" w:eastAsia="Times New Roman" w:hAnsi="Times New Roman" w:cs="Times New Roman"/>
          <w:b/>
          <w:bCs/>
          <w:sz w:val="24"/>
          <w:szCs w:val="24"/>
        </w:rPr>
        <w:t>Summary of Implemented Functionalities:</w:t>
      </w:r>
    </w:p>
    <w:p w14:paraId="61F77EE3" w14:textId="77777777" w:rsidR="00B778FE" w:rsidRPr="00B778FE" w:rsidRDefault="00B778FE" w:rsidP="00A15244">
      <w:pPr>
        <w:numPr>
          <w:ilvl w:val="0"/>
          <w:numId w:val="9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778FE">
        <w:rPr>
          <w:rFonts w:ascii="Times New Roman" w:eastAsia="Times New Roman" w:hAnsi="Times New Roman" w:cs="Times New Roman"/>
          <w:b/>
          <w:bCs/>
          <w:sz w:val="24"/>
          <w:szCs w:val="24"/>
        </w:rPr>
        <w:t>Creating MySQL Tables</w:t>
      </w:r>
      <w:r w:rsidRPr="00B778FE">
        <w:rPr>
          <w:rFonts w:ascii="Times New Roman" w:eastAsia="Times New Roman" w:hAnsi="Times New Roman" w:cs="Times New Roman"/>
          <w:sz w:val="24"/>
          <w:szCs w:val="24"/>
        </w:rPr>
        <w:t xml:space="preserve">: We structured the database by creating tables like </w:t>
      </w:r>
      <w:proofErr w:type="spellStart"/>
      <w:r w:rsidRPr="00B778FE">
        <w:rPr>
          <w:rFonts w:ascii="Times New Roman" w:eastAsia="Times New Roman" w:hAnsi="Times New Roman" w:cs="Times New Roman"/>
          <w:sz w:val="24"/>
          <w:szCs w:val="24"/>
        </w:rPr>
        <w:t>tblUsers</w:t>
      </w:r>
      <w:proofErr w:type="spellEnd"/>
      <w:r w:rsidRPr="00B778F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778FE">
        <w:rPr>
          <w:rFonts w:ascii="Times New Roman" w:eastAsia="Times New Roman" w:hAnsi="Times New Roman" w:cs="Times New Roman"/>
          <w:sz w:val="24"/>
          <w:szCs w:val="24"/>
        </w:rPr>
        <w:t>tblCourses</w:t>
      </w:r>
      <w:proofErr w:type="spellEnd"/>
      <w:r w:rsidRPr="00B778FE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proofErr w:type="spellStart"/>
      <w:r w:rsidRPr="00B778FE">
        <w:rPr>
          <w:rFonts w:ascii="Times New Roman" w:eastAsia="Times New Roman" w:hAnsi="Times New Roman" w:cs="Times New Roman"/>
          <w:sz w:val="24"/>
          <w:szCs w:val="24"/>
        </w:rPr>
        <w:t>tblEnrollments</w:t>
      </w:r>
      <w:proofErr w:type="spellEnd"/>
      <w:r w:rsidRPr="00B778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CBAD71" w14:textId="3E836006" w:rsidR="00B778FE" w:rsidRPr="00B778FE" w:rsidRDefault="00B778FE" w:rsidP="00A15244">
      <w:pPr>
        <w:numPr>
          <w:ilvl w:val="0"/>
          <w:numId w:val="9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778FE">
        <w:rPr>
          <w:rFonts w:ascii="Times New Roman" w:eastAsia="Times New Roman" w:hAnsi="Times New Roman" w:cs="Times New Roman"/>
          <w:b/>
          <w:bCs/>
          <w:sz w:val="24"/>
          <w:szCs w:val="24"/>
        </w:rPr>
        <w:t>Connecting Pages to the Backend Database</w:t>
      </w:r>
      <w:r w:rsidRPr="00B778FE">
        <w:rPr>
          <w:rFonts w:ascii="Times New Roman" w:eastAsia="Times New Roman" w:hAnsi="Times New Roman" w:cs="Times New Roman"/>
          <w:sz w:val="24"/>
          <w:szCs w:val="24"/>
        </w:rPr>
        <w:t xml:space="preserve">: Each page was connected to the backend using PHP’s </w:t>
      </w:r>
      <w:proofErr w:type="spellStart"/>
      <w:r w:rsidRPr="00B778FE">
        <w:rPr>
          <w:rFonts w:ascii="Times New Roman" w:eastAsia="Times New Roman" w:hAnsi="Times New Roman" w:cs="Times New Roman"/>
          <w:sz w:val="24"/>
          <w:szCs w:val="24"/>
        </w:rPr>
        <w:t>MySQLi</w:t>
      </w:r>
      <w:proofErr w:type="spellEnd"/>
      <w:r w:rsidRPr="00B778FE">
        <w:rPr>
          <w:rFonts w:ascii="Times New Roman" w:eastAsia="Times New Roman" w:hAnsi="Times New Roman" w:cs="Times New Roman"/>
          <w:sz w:val="24"/>
          <w:szCs w:val="24"/>
        </w:rPr>
        <w:t xml:space="preserve"> extension for secure data handling</w:t>
      </w:r>
      <w:r w:rsidR="00D92757">
        <w:rPr>
          <w:rFonts w:ascii="Times New Roman" w:eastAsia="Times New Roman" w:hAnsi="Times New Roman" w:cs="Times New Roman"/>
          <w:sz w:val="24"/>
          <w:szCs w:val="24"/>
        </w:rPr>
        <w:t xml:space="preserve"> as it “</w:t>
      </w:r>
      <w:r w:rsidR="00D92757" w:rsidRPr="00D92757">
        <w:rPr>
          <w:rFonts w:ascii="Times New Roman" w:eastAsia="Times New Roman" w:hAnsi="Times New Roman" w:cs="Times New Roman"/>
          <w:sz w:val="24"/>
          <w:szCs w:val="24"/>
        </w:rPr>
        <w:t>helps us interact with the MySQL database using PH</w:t>
      </w:r>
      <w:r w:rsidR="00D92757">
        <w:rPr>
          <w:rFonts w:ascii="Times New Roman" w:eastAsia="Times New Roman" w:hAnsi="Times New Roman" w:cs="Times New Roman"/>
          <w:sz w:val="24"/>
          <w:szCs w:val="24"/>
        </w:rPr>
        <w:t>P” and “</w:t>
      </w:r>
      <w:r w:rsidR="00D92757" w:rsidRPr="00D92757">
        <w:rPr>
          <w:rFonts w:ascii="Times New Roman" w:eastAsia="Times New Roman" w:hAnsi="Times New Roman" w:cs="Times New Roman"/>
          <w:sz w:val="24"/>
          <w:szCs w:val="24"/>
        </w:rPr>
        <w:t>supports prepared statements that significantly enhance the security of database</w:t>
      </w:r>
      <w:r w:rsidR="00D92757">
        <w:rPr>
          <w:rFonts w:ascii="Times New Roman" w:eastAsia="Times New Roman" w:hAnsi="Times New Roman" w:cs="Times New Roman"/>
          <w:sz w:val="24"/>
          <w:szCs w:val="24"/>
        </w:rPr>
        <w:t>”</w:t>
      </w:r>
      <w:r w:rsidR="00D92757" w:rsidRPr="00D92757">
        <w:t xml:space="preserve"> </w:t>
      </w:r>
      <w:r w:rsidR="00D92757" w:rsidRPr="00D9275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="00D92757" w:rsidRPr="00D92757">
        <w:rPr>
          <w:rFonts w:ascii="Times New Roman" w:eastAsia="Times New Roman" w:hAnsi="Times New Roman" w:cs="Times New Roman"/>
          <w:sz w:val="24"/>
          <w:szCs w:val="24"/>
        </w:rPr>
        <w:t>Aibin</w:t>
      </w:r>
      <w:proofErr w:type="spellEnd"/>
      <w:r w:rsidR="00D92757" w:rsidRPr="00D92757">
        <w:rPr>
          <w:rFonts w:ascii="Times New Roman" w:eastAsia="Times New Roman" w:hAnsi="Times New Roman" w:cs="Times New Roman"/>
          <w:sz w:val="24"/>
          <w:szCs w:val="24"/>
        </w:rPr>
        <w:t>, 2024)</w:t>
      </w:r>
    </w:p>
    <w:p w14:paraId="16C9C63C" w14:textId="77777777" w:rsidR="00B778FE" w:rsidRPr="00B778FE" w:rsidRDefault="00B778FE" w:rsidP="00A15244">
      <w:pPr>
        <w:numPr>
          <w:ilvl w:val="0"/>
          <w:numId w:val="9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778FE">
        <w:rPr>
          <w:rFonts w:ascii="Times New Roman" w:eastAsia="Times New Roman" w:hAnsi="Times New Roman" w:cs="Times New Roman"/>
          <w:b/>
          <w:bCs/>
          <w:sz w:val="24"/>
          <w:szCs w:val="24"/>
        </w:rPr>
        <w:t>Registering for Classes</w:t>
      </w:r>
      <w:r w:rsidRPr="00B778FE">
        <w:rPr>
          <w:rFonts w:ascii="Times New Roman" w:eastAsia="Times New Roman" w:hAnsi="Times New Roman" w:cs="Times New Roman"/>
          <w:sz w:val="24"/>
          <w:szCs w:val="24"/>
        </w:rPr>
        <w:t xml:space="preserve">: Users can register for courses through the registration page, and the data is stored in the </w:t>
      </w:r>
      <w:proofErr w:type="spellStart"/>
      <w:r w:rsidRPr="00B778FE">
        <w:rPr>
          <w:rFonts w:ascii="Times New Roman" w:eastAsia="Times New Roman" w:hAnsi="Times New Roman" w:cs="Times New Roman"/>
          <w:sz w:val="24"/>
          <w:szCs w:val="24"/>
        </w:rPr>
        <w:t>tblEnrollments</w:t>
      </w:r>
      <w:proofErr w:type="spellEnd"/>
      <w:r w:rsidRPr="00B778FE">
        <w:rPr>
          <w:rFonts w:ascii="Times New Roman" w:eastAsia="Times New Roman" w:hAnsi="Times New Roman" w:cs="Times New Roman"/>
          <w:sz w:val="24"/>
          <w:szCs w:val="24"/>
        </w:rPr>
        <w:t xml:space="preserve"> table.</w:t>
      </w:r>
    </w:p>
    <w:p w14:paraId="55C69AC7" w14:textId="77777777" w:rsidR="00B778FE" w:rsidRPr="00B778FE" w:rsidRDefault="00B778FE" w:rsidP="00A15244">
      <w:pPr>
        <w:numPr>
          <w:ilvl w:val="0"/>
          <w:numId w:val="9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778FE">
        <w:rPr>
          <w:rFonts w:ascii="Times New Roman" w:eastAsia="Times New Roman" w:hAnsi="Times New Roman" w:cs="Times New Roman"/>
          <w:b/>
          <w:bCs/>
          <w:sz w:val="24"/>
          <w:szCs w:val="24"/>
        </w:rPr>
        <w:t>Listing Registered Classes</w:t>
      </w:r>
      <w:r w:rsidRPr="00B778FE">
        <w:rPr>
          <w:rFonts w:ascii="Times New Roman" w:eastAsia="Times New Roman" w:hAnsi="Times New Roman" w:cs="Times New Roman"/>
          <w:sz w:val="24"/>
          <w:szCs w:val="24"/>
        </w:rPr>
        <w:t>: The dashboard dynamically displays registered classes from the database.</w:t>
      </w:r>
    </w:p>
    <w:p w14:paraId="3F2C99DD" w14:textId="77777777" w:rsidR="00B778FE" w:rsidRPr="00B778FE" w:rsidRDefault="00B778FE" w:rsidP="00A15244">
      <w:pPr>
        <w:numPr>
          <w:ilvl w:val="0"/>
          <w:numId w:val="9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778FE">
        <w:rPr>
          <w:rFonts w:ascii="Times New Roman" w:eastAsia="Times New Roman" w:hAnsi="Times New Roman" w:cs="Times New Roman"/>
          <w:b/>
          <w:bCs/>
          <w:sz w:val="24"/>
          <w:szCs w:val="24"/>
        </w:rPr>
        <w:t>Adding Courses</w:t>
      </w:r>
      <w:r w:rsidRPr="00B778FE">
        <w:rPr>
          <w:rFonts w:ascii="Times New Roman" w:eastAsia="Times New Roman" w:hAnsi="Times New Roman" w:cs="Times New Roman"/>
          <w:sz w:val="24"/>
          <w:szCs w:val="24"/>
        </w:rPr>
        <w:t>: Users can add more courses to their schedule, which updates the database and reflects on the dashboard.</w:t>
      </w:r>
    </w:p>
    <w:p w14:paraId="2D177765" w14:textId="77777777" w:rsidR="00B778FE" w:rsidRPr="00B778FE" w:rsidRDefault="00B778FE" w:rsidP="00A15244">
      <w:pPr>
        <w:numPr>
          <w:ilvl w:val="0"/>
          <w:numId w:val="9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778FE">
        <w:rPr>
          <w:rFonts w:ascii="Times New Roman" w:eastAsia="Times New Roman" w:hAnsi="Times New Roman" w:cs="Times New Roman"/>
          <w:b/>
          <w:bCs/>
          <w:sz w:val="24"/>
          <w:szCs w:val="24"/>
        </w:rPr>
        <w:t>Deleting Courses</w:t>
      </w:r>
      <w:r w:rsidRPr="00B778FE">
        <w:rPr>
          <w:rFonts w:ascii="Times New Roman" w:eastAsia="Times New Roman" w:hAnsi="Times New Roman" w:cs="Times New Roman"/>
          <w:sz w:val="24"/>
          <w:szCs w:val="24"/>
        </w:rPr>
        <w:t>: The delete functionality allows users to remove courses, but I initially struggled to get the selected course passed properly through the form, which I eventually resolved after debugging.</w:t>
      </w:r>
    </w:p>
    <w:p w14:paraId="1C6A67F1" w14:textId="257E63F1" w:rsidR="00B778FE" w:rsidRDefault="00B778FE" w:rsidP="00A15244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778FE">
        <w:rPr>
          <w:rFonts w:ascii="Times New Roman" w:eastAsia="Times New Roman" w:hAnsi="Times New Roman" w:cs="Times New Roman"/>
          <w:sz w:val="24"/>
          <w:szCs w:val="24"/>
        </w:rPr>
        <w:t xml:space="preserve">In the end, all these tasks helped strengthen my development skills and gave me a deeper understanding of building robust, user-focused web </w:t>
      </w:r>
      <w:r w:rsidR="00A15244" w:rsidRPr="00A15244">
        <w:rPr>
          <w:rFonts w:ascii="Times New Roman" w:eastAsia="Times New Roman" w:hAnsi="Times New Roman" w:cs="Times New Roman"/>
          <w:sz w:val="24"/>
          <w:szCs w:val="24"/>
        </w:rPr>
        <w:t>applications</w:t>
      </w:r>
    </w:p>
    <w:p w14:paraId="29193FC1" w14:textId="64EB1656" w:rsidR="00D92757" w:rsidRDefault="00D9275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5EE6CB4" w14:textId="344D69CA" w:rsidR="00D92757" w:rsidRPr="00D92757" w:rsidRDefault="00D92757" w:rsidP="00D92757">
      <w:pPr>
        <w:pStyle w:val="NormalWeb"/>
        <w:spacing w:line="480" w:lineRule="auto"/>
        <w:ind w:left="567" w:hanging="567"/>
        <w:rPr>
          <w:b/>
          <w:bCs/>
        </w:rPr>
      </w:pPr>
      <w:r w:rsidRPr="00D92757">
        <w:rPr>
          <w:b/>
          <w:bCs/>
        </w:rPr>
        <w:lastRenderedPageBreak/>
        <w:t>References:</w:t>
      </w:r>
    </w:p>
    <w:p w14:paraId="244FD503" w14:textId="4D49DEA0" w:rsidR="00D92757" w:rsidRDefault="00D92757" w:rsidP="00D92757">
      <w:pPr>
        <w:pStyle w:val="NormalWeb"/>
        <w:spacing w:line="480" w:lineRule="auto"/>
        <w:ind w:left="567" w:hanging="567"/>
      </w:pPr>
      <w:proofErr w:type="spellStart"/>
      <w:r>
        <w:t>Aibin</w:t>
      </w:r>
      <w:proofErr w:type="spellEnd"/>
      <w:r>
        <w:t xml:space="preserve">, M. by: (Ed.). (2024, March 18). </w:t>
      </w:r>
      <w:r>
        <w:rPr>
          <w:i/>
          <w:iCs/>
        </w:rPr>
        <w:t xml:space="preserve">Enable the </w:t>
      </w:r>
      <w:proofErr w:type="spellStart"/>
      <w:r>
        <w:rPr>
          <w:i/>
          <w:iCs/>
        </w:rPr>
        <w:t>mysqli</w:t>
      </w:r>
      <w:proofErr w:type="spellEnd"/>
      <w:r>
        <w:rPr>
          <w:i/>
          <w:iCs/>
        </w:rPr>
        <w:t xml:space="preserve"> extension on </w:t>
      </w:r>
      <w:proofErr w:type="spellStart"/>
      <w:r>
        <w:rPr>
          <w:i/>
          <w:iCs/>
        </w:rPr>
        <w:t>linux</w:t>
      </w:r>
      <w:proofErr w:type="spellEnd"/>
      <w:r>
        <w:t xml:space="preserve">. </w:t>
      </w:r>
      <w:proofErr w:type="spellStart"/>
      <w:r>
        <w:t>Baeldung</w:t>
      </w:r>
      <w:proofErr w:type="spellEnd"/>
      <w:r>
        <w:t xml:space="preserve"> on Linux. https://www.baeldung.com/linux/mysqli-extension-activate </w:t>
      </w:r>
    </w:p>
    <w:p w14:paraId="25AB8F49" w14:textId="309C8CC2" w:rsidR="00D92757" w:rsidRDefault="00D92757" w:rsidP="00D92757">
      <w:pPr>
        <w:pStyle w:val="NormalWeb"/>
        <w:spacing w:line="480" w:lineRule="auto"/>
        <w:ind w:left="567" w:hanging="567"/>
      </w:pPr>
      <w:proofErr w:type="spellStart"/>
      <w:r>
        <w:t>Vogels</w:t>
      </w:r>
      <w:proofErr w:type="spellEnd"/>
      <w:r>
        <w:t xml:space="preserve">, R. (2024, September 20). </w:t>
      </w:r>
      <w:r>
        <w:rPr>
          <w:i/>
          <w:iCs/>
        </w:rPr>
        <w:t>Web application testing: 6-step guide how to test a website</w:t>
      </w:r>
      <w:r>
        <w:t xml:space="preserve">. </w:t>
      </w:r>
      <w:proofErr w:type="spellStart"/>
      <w:r>
        <w:t>Usersnap</w:t>
      </w:r>
      <w:proofErr w:type="spellEnd"/>
      <w:r>
        <w:t xml:space="preserve"> Blog. </w:t>
      </w:r>
      <w:hyperlink r:id="rId30" w:history="1">
        <w:r w:rsidRPr="00783FDF">
          <w:rPr>
            <w:rStyle w:val="Hyperlink"/>
          </w:rPr>
          <w:t>https://usersnap.com/blog/web-application-testing/</w:t>
        </w:r>
      </w:hyperlink>
      <w:r>
        <w:t xml:space="preserve"> </w:t>
      </w:r>
    </w:p>
    <w:p w14:paraId="41B77429" w14:textId="7E1D2104" w:rsidR="00D92757" w:rsidRDefault="00D92757" w:rsidP="00D92757">
      <w:pPr>
        <w:pStyle w:val="NormalWeb"/>
        <w:spacing w:line="480" w:lineRule="auto"/>
        <w:ind w:left="567" w:hanging="567"/>
      </w:pPr>
      <w:r w:rsidRPr="00D92757">
        <w:t>Tsui, F., Karam, O., &amp; Bernal, B. (2018). </w:t>
      </w:r>
      <w:hyperlink r:id="rId31" w:tgtFrame="_blank" w:tooltip="Course Material" w:history="1">
        <w:r w:rsidRPr="00D92757">
          <w:rPr>
            <w:rStyle w:val="Hyperlink"/>
            <w:i/>
            <w:iCs/>
          </w:rPr>
          <w:t>Essentials of software engineering</w:t>
        </w:r>
        <w:r w:rsidRPr="00D92757">
          <w:rPr>
            <w:rStyle w:val="Hyperlink"/>
          </w:rPr>
          <w:t> </w:t>
        </w:r>
      </w:hyperlink>
      <w:r w:rsidRPr="00D92757">
        <w:t>(4th ed.). Jones &amp; Bartlett Learning.</w:t>
      </w:r>
    </w:p>
    <w:p w14:paraId="29C4D42F" w14:textId="41A4B587" w:rsidR="00D92757" w:rsidRPr="00A15244" w:rsidRDefault="00D92757" w:rsidP="00A15244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CAD1D0" w14:textId="77777777" w:rsidR="00AB6B7E" w:rsidRPr="00A15244" w:rsidRDefault="00AB6B7E" w:rsidP="001803F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AB6B7E" w:rsidRPr="00A15244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9D731C" w14:textId="77777777" w:rsidR="00A461B7" w:rsidRDefault="00A461B7" w:rsidP="00CD2826">
      <w:pPr>
        <w:spacing w:line="240" w:lineRule="auto"/>
      </w:pPr>
      <w:r>
        <w:separator/>
      </w:r>
    </w:p>
  </w:endnote>
  <w:endnote w:type="continuationSeparator" w:id="0">
    <w:p w14:paraId="30F79DFF" w14:textId="77777777" w:rsidR="00A461B7" w:rsidRDefault="00A461B7" w:rsidP="00CD28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C4E0FD" w14:textId="77777777" w:rsidR="00CD2826" w:rsidRDefault="00CD282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4E9726" w14:textId="77777777" w:rsidR="00CD2826" w:rsidRDefault="00CD282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6ED815" w14:textId="77777777" w:rsidR="00CD2826" w:rsidRDefault="00CD28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D67A13" w14:textId="77777777" w:rsidR="00A461B7" w:rsidRDefault="00A461B7" w:rsidP="00CD2826">
      <w:pPr>
        <w:spacing w:line="240" w:lineRule="auto"/>
      </w:pPr>
      <w:r>
        <w:separator/>
      </w:r>
    </w:p>
  </w:footnote>
  <w:footnote w:type="continuationSeparator" w:id="0">
    <w:p w14:paraId="3CBDDED3" w14:textId="77777777" w:rsidR="00A461B7" w:rsidRDefault="00A461B7" w:rsidP="00CD282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781447713"/>
      <w:docPartObj>
        <w:docPartGallery w:val="Page Numbers (Top of Page)"/>
        <w:docPartUnique/>
      </w:docPartObj>
    </w:sdtPr>
    <w:sdtContent>
      <w:p w14:paraId="55339B5F" w14:textId="77777777" w:rsidR="00CD2826" w:rsidRDefault="00CD2826" w:rsidP="00746B6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7DC6B1F" w14:textId="77777777" w:rsidR="00CD2826" w:rsidRDefault="00CD2826" w:rsidP="00CD2826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1319337111"/>
      <w:docPartObj>
        <w:docPartGallery w:val="Page Numbers (Top of Page)"/>
        <w:docPartUnique/>
      </w:docPartObj>
    </w:sdtPr>
    <w:sdtContent>
      <w:p w14:paraId="74076C1E" w14:textId="77777777" w:rsidR="00CD2826" w:rsidRDefault="00CD2826" w:rsidP="00746B6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BCBA5F8" w14:textId="77777777" w:rsidR="00CD2826" w:rsidRDefault="00CD2826" w:rsidP="00CD2826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106F07" w14:textId="77777777" w:rsidR="00CD2826" w:rsidRDefault="00CD28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47697B"/>
    <w:multiLevelType w:val="multilevel"/>
    <w:tmpl w:val="C9CE9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9825E0"/>
    <w:multiLevelType w:val="multilevel"/>
    <w:tmpl w:val="7CB0F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ED5EED"/>
    <w:multiLevelType w:val="multilevel"/>
    <w:tmpl w:val="F9E44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1D081D"/>
    <w:multiLevelType w:val="multilevel"/>
    <w:tmpl w:val="E1E81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6172B2"/>
    <w:multiLevelType w:val="multilevel"/>
    <w:tmpl w:val="E5E4E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070BED"/>
    <w:multiLevelType w:val="multilevel"/>
    <w:tmpl w:val="486EF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3F40D1"/>
    <w:multiLevelType w:val="multilevel"/>
    <w:tmpl w:val="A712C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F17C67"/>
    <w:multiLevelType w:val="multilevel"/>
    <w:tmpl w:val="9F3E9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C106C0"/>
    <w:multiLevelType w:val="multilevel"/>
    <w:tmpl w:val="282ED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B75DA4"/>
    <w:multiLevelType w:val="multilevel"/>
    <w:tmpl w:val="4A6A3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17981414">
    <w:abstractNumId w:val="2"/>
  </w:num>
  <w:num w:numId="2" w16cid:durableId="444346295">
    <w:abstractNumId w:val="0"/>
  </w:num>
  <w:num w:numId="3" w16cid:durableId="1641576451">
    <w:abstractNumId w:val="4"/>
  </w:num>
  <w:num w:numId="4" w16cid:durableId="217666254">
    <w:abstractNumId w:val="7"/>
  </w:num>
  <w:num w:numId="5" w16cid:durableId="2063671156">
    <w:abstractNumId w:val="9"/>
  </w:num>
  <w:num w:numId="6" w16cid:durableId="541331274">
    <w:abstractNumId w:val="8"/>
  </w:num>
  <w:num w:numId="7" w16cid:durableId="748843204">
    <w:abstractNumId w:val="3"/>
  </w:num>
  <w:num w:numId="8" w16cid:durableId="537621759">
    <w:abstractNumId w:val="6"/>
  </w:num>
  <w:num w:numId="9" w16cid:durableId="1444348544">
    <w:abstractNumId w:val="1"/>
  </w:num>
  <w:num w:numId="10" w16cid:durableId="17975305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8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8B4"/>
    <w:rsid w:val="000C15CF"/>
    <w:rsid w:val="001803F0"/>
    <w:rsid w:val="004C79F0"/>
    <w:rsid w:val="006A58B4"/>
    <w:rsid w:val="00843178"/>
    <w:rsid w:val="00934CDE"/>
    <w:rsid w:val="00973114"/>
    <w:rsid w:val="00A15244"/>
    <w:rsid w:val="00A461B7"/>
    <w:rsid w:val="00AB6B7E"/>
    <w:rsid w:val="00B63A23"/>
    <w:rsid w:val="00B644E6"/>
    <w:rsid w:val="00B778FE"/>
    <w:rsid w:val="00C81155"/>
    <w:rsid w:val="00CD2826"/>
    <w:rsid w:val="00D03AA1"/>
    <w:rsid w:val="00D10927"/>
    <w:rsid w:val="00D15B1A"/>
    <w:rsid w:val="00D92757"/>
    <w:rsid w:val="00F96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AD0FC"/>
  <w15:chartTrackingRefBased/>
  <w15:docId w15:val="{B72DB9EB-404E-2744-8FDB-1F8E194EB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03F0"/>
    <w:pPr>
      <w:spacing w:line="276" w:lineRule="auto"/>
    </w:pPr>
    <w:rPr>
      <w:rFonts w:ascii="Arial" w:hAnsi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D282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2826"/>
    <w:rPr>
      <w:rFonts w:ascii="Arial" w:hAnsi="Arial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CD2826"/>
  </w:style>
  <w:style w:type="paragraph" w:styleId="Footer">
    <w:name w:val="footer"/>
    <w:basedOn w:val="Normal"/>
    <w:link w:val="FooterChar"/>
    <w:uiPriority w:val="99"/>
    <w:unhideWhenUsed/>
    <w:rsid w:val="00CD282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2826"/>
    <w:rPr>
      <w:rFonts w:ascii="Arial" w:hAnsi="Arial"/>
      <w:sz w:val="22"/>
      <w:szCs w:val="22"/>
    </w:rPr>
  </w:style>
  <w:style w:type="paragraph" w:styleId="ListParagraph">
    <w:name w:val="List Paragraph"/>
    <w:basedOn w:val="Normal"/>
    <w:uiPriority w:val="34"/>
    <w:qFormat/>
    <w:rsid w:val="00934CD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92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927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27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8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76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9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62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78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39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008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97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0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905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331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481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63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769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80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019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413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6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3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09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0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0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3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5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uagc.instructure.com/courses/137118/modules/items/698492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usersnap.com/blog/web-application-testing/" TargetMode="External"/><Relationship Id="rId35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tephanieloper/Library/Group%20Containers/UBF8T346G9.Office/User%20Content.localized/Templates.localized/UAGC-APA%20Title%20Pag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UAGC-APA Title Page.dotx</Template>
  <TotalTime>48</TotalTime>
  <Pages>18</Pages>
  <Words>785</Words>
  <Characters>4479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Loper</dc:creator>
  <cp:keywords/>
  <dc:description/>
  <cp:lastModifiedBy>Stephanie Loper</cp:lastModifiedBy>
  <cp:revision>2</cp:revision>
  <dcterms:created xsi:type="dcterms:W3CDTF">2024-10-08T03:58:00Z</dcterms:created>
  <dcterms:modified xsi:type="dcterms:W3CDTF">2024-10-15T04:17:00Z</dcterms:modified>
</cp:coreProperties>
</file>